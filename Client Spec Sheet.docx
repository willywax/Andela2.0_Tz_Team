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7C31D" w14:textId="77777777" w:rsidR="00771F16" w:rsidRDefault="00BA175B">
      <w:pPr>
        <w:pStyle w:val="Title"/>
      </w:pPr>
      <w:r>
        <w:t>Bondo Sample Website</w:t>
      </w:r>
    </w:p>
    <w:p w14:paraId="46952B64" w14:textId="77777777" w:rsidR="00771F16" w:rsidRDefault="003B712C">
      <w:pPr>
        <w:pStyle w:val="Heading1"/>
      </w:pPr>
      <w:r>
        <w:t>Introduction</w:t>
      </w:r>
    </w:p>
    <w:p w14:paraId="63AE7EE8" w14:textId="77777777" w:rsidR="00062C1A" w:rsidRDefault="003B712C" w:rsidP="003B712C">
      <w:pPr>
        <w:rPr>
          <w:sz w:val="28"/>
          <w:szCs w:val="28"/>
        </w:rPr>
      </w:pPr>
      <w:r w:rsidRPr="003B712C">
        <w:rPr>
          <w:sz w:val="28"/>
          <w:szCs w:val="28"/>
        </w:rPr>
        <w:t xml:space="preserve">Tasked with </w:t>
      </w:r>
      <w:r>
        <w:rPr>
          <w:sz w:val="28"/>
          <w:szCs w:val="28"/>
        </w:rPr>
        <w:t xml:space="preserve">creating </w:t>
      </w:r>
      <w:r w:rsidR="000B7B85">
        <w:rPr>
          <w:sz w:val="28"/>
          <w:szCs w:val="28"/>
        </w:rPr>
        <w:t>a sample website for Bondo Limited. Bondo is a company deals with making different products and it’s diversified to different s</w:t>
      </w:r>
      <w:r w:rsidR="00CA6C8B">
        <w:rPr>
          <w:sz w:val="28"/>
          <w:szCs w:val="28"/>
        </w:rPr>
        <w:t xml:space="preserve">ectors. It based in Kyela Mbeya. They wanted a website </w:t>
      </w:r>
      <w:proofErr w:type="gramStart"/>
      <w:r w:rsidR="00CA6C8B">
        <w:rPr>
          <w:sz w:val="28"/>
          <w:szCs w:val="28"/>
        </w:rPr>
        <w:t>so as to</w:t>
      </w:r>
      <w:proofErr w:type="gramEnd"/>
      <w:r w:rsidR="00CA6C8B">
        <w:rPr>
          <w:sz w:val="28"/>
          <w:szCs w:val="28"/>
        </w:rPr>
        <w:t xml:space="preserve"> increase their reach all over Tanzania and later update the website with different language packs as to be </w:t>
      </w:r>
      <w:r w:rsidR="00062C1A">
        <w:rPr>
          <w:sz w:val="28"/>
          <w:szCs w:val="28"/>
        </w:rPr>
        <w:t xml:space="preserve">convenient for </w:t>
      </w:r>
      <w:r w:rsidR="004D5E5D">
        <w:rPr>
          <w:sz w:val="28"/>
          <w:szCs w:val="28"/>
        </w:rPr>
        <w:t>worldwide</w:t>
      </w:r>
      <w:r w:rsidR="00062C1A">
        <w:rPr>
          <w:sz w:val="28"/>
          <w:szCs w:val="28"/>
        </w:rPr>
        <w:t xml:space="preserve"> users.</w:t>
      </w:r>
      <w:r w:rsidR="004D5E5D">
        <w:rPr>
          <w:sz w:val="28"/>
          <w:szCs w:val="28"/>
        </w:rPr>
        <w:t xml:space="preserve"> </w:t>
      </w:r>
    </w:p>
    <w:p w14:paraId="3847737B" w14:textId="77777777" w:rsidR="004D5E5D" w:rsidRDefault="004D5E5D" w:rsidP="003B712C">
      <w:pPr>
        <w:rPr>
          <w:sz w:val="28"/>
          <w:szCs w:val="28"/>
        </w:rPr>
      </w:pPr>
      <w:r>
        <w:rPr>
          <w:sz w:val="28"/>
          <w:szCs w:val="28"/>
        </w:rPr>
        <w:t xml:space="preserve">With the first completed website to be delivered </w:t>
      </w:r>
      <w:r w:rsidR="00967DDA">
        <w:rPr>
          <w:sz w:val="28"/>
          <w:szCs w:val="28"/>
        </w:rPr>
        <w:t xml:space="preserve">and hosted </w:t>
      </w:r>
      <w:r>
        <w:rPr>
          <w:sz w:val="28"/>
          <w:szCs w:val="28"/>
        </w:rPr>
        <w:t>after 4 weeks.</w:t>
      </w:r>
    </w:p>
    <w:p w14:paraId="2826106C" w14:textId="77777777" w:rsidR="00062C1A" w:rsidRDefault="00062C1A" w:rsidP="003B712C">
      <w:pPr>
        <w:rPr>
          <w:sz w:val="28"/>
          <w:szCs w:val="28"/>
        </w:rPr>
      </w:pPr>
    </w:p>
    <w:p w14:paraId="5750D7CC" w14:textId="77777777" w:rsidR="00062C1A" w:rsidRDefault="00062C1A" w:rsidP="00492EFF">
      <w:pPr>
        <w:pStyle w:val="Heading1"/>
      </w:pPr>
      <w:r>
        <w:t xml:space="preserve">Tech Specification </w:t>
      </w:r>
    </w:p>
    <w:p w14:paraId="5373A1C6" w14:textId="77777777" w:rsidR="00062C1A" w:rsidRDefault="00062C1A" w:rsidP="00062C1A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Singe Page website</w:t>
      </w:r>
    </w:p>
    <w:p w14:paraId="1611FBA7" w14:textId="77777777" w:rsidR="00062C1A" w:rsidRDefault="00062C1A" w:rsidP="00062C1A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Mobile Friendly Website</w:t>
      </w:r>
    </w:p>
    <w:p w14:paraId="4AEFFD86" w14:textId="77777777" w:rsidR="00062C1A" w:rsidRDefault="00492EFF" w:rsidP="00062C1A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Compatible with all major browsers </w:t>
      </w:r>
    </w:p>
    <w:p w14:paraId="73DDDEEF" w14:textId="77777777" w:rsidR="00492EFF" w:rsidRDefault="00492EFF" w:rsidP="00492EFF">
      <w:pPr>
        <w:rPr>
          <w:sz w:val="28"/>
          <w:szCs w:val="28"/>
        </w:rPr>
      </w:pPr>
    </w:p>
    <w:p w14:paraId="21BE6E30" w14:textId="77777777" w:rsidR="00492EFF" w:rsidRDefault="00492EFF" w:rsidP="00492EFF">
      <w:pPr>
        <w:pStyle w:val="Heading1"/>
      </w:pPr>
      <w:r>
        <w:t>Deliverables</w:t>
      </w:r>
    </w:p>
    <w:p w14:paraId="2195E88D" w14:textId="2AF50507" w:rsidR="00492EFF" w:rsidRDefault="007E3FC7" w:rsidP="005B01BE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5B01BE">
        <w:rPr>
          <w:sz w:val="28"/>
          <w:szCs w:val="28"/>
        </w:rPr>
        <w:t>Sample Website Skeleton with dummy data and images</w:t>
      </w:r>
      <w:r w:rsidR="0007069A">
        <w:rPr>
          <w:sz w:val="28"/>
          <w:szCs w:val="28"/>
        </w:rPr>
        <w:t xml:space="preserve"> (Done)</w:t>
      </w:r>
    </w:p>
    <w:p w14:paraId="60D9D95B" w14:textId="20745BDE" w:rsidR="0007069A" w:rsidRPr="005B01BE" w:rsidRDefault="0007069A" w:rsidP="005B01BE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Make web page - Responsive</w:t>
      </w:r>
    </w:p>
    <w:p w14:paraId="0F073D25" w14:textId="77777777" w:rsidR="007E3FC7" w:rsidRPr="005B01BE" w:rsidRDefault="00270E48" w:rsidP="005B01BE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5B01BE">
        <w:rPr>
          <w:sz w:val="28"/>
          <w:szCs w:val="28"/>
        </w:rPr>
        <w:t xml:space="preserve">Update content with proper images if approved </w:t>
      </w:r>
    </w:p>
    <w:p w14:paraId="23C178B4" w14:textId="77777777" w:rsidR="00270E48" w:rsidRPr="005B01BE" w:rsidRDefault="00270E48" w:rsidP="005B01BE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5B01BE">
        <w:rPr>
          <w:sz w:val="28"/>
          <w:szCs w:val="28"/>
        </w:rPr>
        <w:t>Final formatting</w:t>
      </w:r>
    </w:p>
    <w:p w14:paraId="50405713" w14:textId="77777777" w:rsidR="00270E48" w:rsidRPr="005B01BE" w:rsidRDefault="00270E48" w:rsidP="005B01BE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5B01BE">
        <w:rPr>
          <w:sz w:val="28"/>
          <w:szCs w:val="28"/>
        </w:rPr>
        <w:t>Hosting of the website</w:t>
      </w:r>
    </w:p>
    <w:p w14:paraId="4F594AE5" w14:textId="77777777" w:rsidR="000A0F9B" w:rsidRDefault="00171C41" w:rsidP="003B712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F9B089C" w14:textId="77777777" w:rsidR="004D5E5D" w:rsidRPr="003B712C" w:rsidRDefault="004D5E5D" w:rsidP="003B712C">
      <w:pPr>
        <w:rPr>
          <w:sz w:val="28"/>
          <w:szCs w:val="28"/>
        </w:rPr>
      </w:pPr>
      <w:bookmarkStart w:id="0" w:name="_GoBack"/>
      <w:bookmarkEnd w:id="0"/>
    </w:p>
    <w:sectPr w:rsidR="004D5E5D" w:rsidRPr="003B712C" w:rsidSect="000A0F9B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6D7027" w14:textId="77777777" w:rsidR="00FF30E5" w:rsidRDefault="00FF30E5">
      <w:pPr>
        <w:spacing w:after="0" w:line="240" w:lineRule="auto"/>
      </w:pPr>
      <w:r>
        <w:separator/>
      </w:r>
    </w:p>
  </w:endnote>
  <w:endnote w:type="continuationSeparator" w:id="0">
    <w:p w14:paraId="140568AE" w14:textId="77777777" w:rsidR="00FF30E5" w:rsidRDefault="00FF3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华文楷体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egoe UI"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D90744" w14:textId="7777777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85D02F" w14:textId="77777777" w:rsidR="00FF30E5" w:rsidRDefault="00FF30E5">
      <w:pPr>
        <w:spacing w:after="0" w:line="240" w:lineRule="auto"/>
      </w:pPr>
      <w:r>
        <w:separator/>
      </w:r>
    </w:p>
  </w:footnote>
  <w:footnote w:type="continuationSeparator" w:id="0">
    <w:p w14:paraId="3CC46E93" w14:textId="77777777" w:rsidR="00FF30E5" w:rsidRDefault="00FF3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3E01BE"/>
    <w:multiLevelType w:val="hybridMultilevel"/>
    <w:tmpl w:val="04800554"/>
    <w:lvl w:ilvl="0" w:tplc="2C5E7056">
      <w:start w:val="1"/>
      <w:numFmt w:val="bullet"/>
      <w:lvlText w:val="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CD76C0"/>
    <w:multiLevelType w:val="hybridMultilevel"/>
    <w:tmpl w:val="F73A0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E863CD"/>
    <w:multiLevelType w:val="hybridMultilevel"/>
    <w:tmpl w:val="F782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4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7"/>
  </w:num>
  <w:num w:numId="14">
    <w:abstractNumId w:val="16"/>
  </w:num>
  <w:num w:numId="15">
    <w:abstractNumId w:val="18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1"/>
  </w:num>
  <w:num w:numId="28">
    <w:abstractNumId w:val="12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138"/>
    <w:rsid w:val="00062C1A"/>
    <w:rsid w:val="0007069A"/>
    <w:rsid w:val="000A0F9B"/>
    <w:rsid w:val="000B7B85"/>
    <w:rsid w:val="00123E1E"/>
    <w:rsid w:val="0013591F"/>
    <w:rsid w:val="00171C41"/>
    <w:rsid w:val="00216BF8"/>
    <w:rsid w:val="0024640E"/>
    <w:rsid w:val="00270E48"/>
    <w:rsid w:val="002C1B16"/>
    <w:rsid w:val="003A0AA2"/>
    <w:rsid w:val="003B712C"/>
    <w:rsid w:val="00492EFF"/>
    <w:rsid w:val="004D5E5D"/>
    <w:rsid w:val="005B01BE"/>
    <w:rsid w:val="00771F16"/>
    <w:rsid w:val="0078294C"/>
    <w:rsid w:val="00790138"/>
    <w:rsid w:val="007E3FC7"/>
    <w:rsid w:val="008B6008"/>
    <w:rsid w:val="00967DDA"/>
    <w:rsid w:val="00971DEC"/>
    <w:rsid w:val="00B64B70"/>
    <w:rsid w:val="00B66857"/>
    <w:rsid w:val="00BA175B"/>
    <w:rsid w:val="00BA3B94"/>
    <w:rsid w:val="00C07BE9"/>
    <w:rsid w:val="00CA6C8B"/>
    <w:rsid w:val="00F9577D"/>
    <w:rsid w:val="00FF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D3F4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unhideWhenUsed/>
    <w:qFormat/>
    <w:rsid w:val="00062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william/Library/Containers/com.microsoft.Word/Data/Library/Caches/7177/TM03985947/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13</TotalTime>
  <Pages>1</Pages>
  <Words>111</Words>
  <Characters>639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TRANS</dc:creator>
  <cp:keywords/>
  <dc:description/>
  <cp:lastModifiedBy>BILL TRANS</cp:lastModifiedBy>
  <cp:revision>2</cp:revision>
  <dcterms:created xsi:type="dcterms:W3CDTF">2019-01-14T03:20:00Z</dcterms:created>
  <dcterms:modified xsi:type="dcterms:W3CDTF">2019-01-16T23:26:00Z</dcterms:modified>
</cp:coreProperties>
</file>